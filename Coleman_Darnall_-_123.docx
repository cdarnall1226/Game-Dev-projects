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6153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0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38"/>
        <w:gridCol w:w="387"/>
        <w:gridCol w:w="1863"/>
        <w:gridCol w:w="90"/>
        <w:gridCol w:w="360"/>
        <w:gridCol w:w="90"/>
        <w:gridCol w:w="3310"/>
        <w:gridCol w:w="20"/>
        <w:gridCol w:w="360"/>
        <w:gridCol w:w="180"/>
        <w:gridCol w:w="106"/>
        <w:gridCol w:w="22"/>
        <w:gridCol w:w="3292"/>
        <w:gridCol w:w="20"/>
        <w:gridCol w:w="510"/>
        <w:gridCol w:w="84"/>
      </w:tblGrid>
      <w:tr w:rsidR="00AD0DDD" w14:paraId="3E759769" w14:textId="77777777" w:rsidTr="00E9413F">
        <w:trPr>
          <w:gridAfter w:val="1"/>
          <w:wAfter w:w="84" w:type="dxa"/>
          <w:trHeight w:val="1341"/>
        </w:trPr>
        <w:tc>
          <w:tcPr>
            <w:tcW w:w="10790" w:type="dxa"/>
            <w:gridSpan w:val="16"/>
            <w:tcBorders>
              <w:bottom w:val="single" w:sz="24" w:space="0" w:color="2C3B57" w:themeColor="text2"/>
            </w:tcBorders>
          </w:tcPr>
          <w:p w14:paraId="4A4C613A" w14:textId="4BC530B5" w:rsidR="00AD0DDD" w:rsidRPr="00E9413F" w:rsidRDefault="00377958" w:rsidP="00DF1CB4">
            <w:pPr>
              <w:pStyle w:val="Heading1"/>
              <w:rPr>
                <w:sz w:val="72"/>
                <w:szCs w:val="72"/>
              </w:rPr>
            </w:pPr>
            <w:r w:rsidRPr="00E9413F">
              <w:rPr>
                <w:sz w:val="72"/>
                <w:szCs w:val="72"/>
              </w:rPr>
              <w:t>Coleman w. darnall</w:t>
            </w:r>
          </w:p>
          <w:p w14:paraId="6F3AD11F" w14:textId="00BDBBF9" w:rsidR="00AD0DDD" w:rsidRPr="00E9413F" w:rsidRDefault="00A74F21" w:rsidP="00DF1CB4">
            <w:pPr>
              <w:pStyle w:val="Heading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Upcoming Game Developer</w:t>
            </w:r>
          </w:p>
        </w:tc>
      </w:tr>
      <w:tr w:rsidR="00AD0DDD" w14:paraId="353993F6" w14:textId="77777777" w:rsidTr="00562561">
        <w:trPr>
          <w:gridAfter w:val="1"/>
          <w:wAfter w:w="84" w:type="dxa"/>
          <w:trHeight w:val="40"/>
        </w:trPr>
        <w:tc>
          <w:tcPr>
            <w:tcW w:w="10790" w:type="dxa"/>
            <w:gridSpan w:val="16"/>
            <w:tcBorders>
              <w:top w:val="single" w:sz="24" w:space="0" w:color="2C3B57" w:themeColor="text2"/>
            </w:tcBorders>
            <w:vAlign w:val="center"/>
          </w:tcPr>
          <w:p w14:paraId="403E6871" w14:textId="77777777" w:rsidR="00AD0DDD" w:rsidRDefault="00AD0DDD" w:rsidP="00DF1CB4"/>
        </w:tc>
      </w:tr>
      <w:tr w:rsidR="00377958" w:rsidRPr="00E9413F" w14:paraId="49C778E8" w14:textId="77777777" w:rsidTr="00577EFD">
        <w:trPr>
          <w:trHeight w:val="314"/>
        </w:trPr>
        <w:tc>
          <w:tcPr>
            <w:tcW w:w="142" w:type="dxa"/>
            <w:vAlign w:val="center"/>
          </w:tcPr>
          <w:p w14:paraId="7CEE2732" w14:textId="77777777" w:rsidR="00377958" w:rsidRPr="00E9413F" w:rsidRDefault="00377958" w:rsidP="00DF1CB4">
            <w:pPr>
              <w:rPr>
                <w:sz w:val="28"/>
                <w:szCs w:val="28"/>
              </w:rPr>
            </w:pPr>
          </w:p>
        </w:tc>
        <w:tc>
          <w:tcPr>
            <w:tcW w:w="38" w:type="dxa"/>
            <w:shd w:val="clear" w:color="auto" w:fill="2C3B57" w:themeFill="text2"/>
            <w:vAlign w:val="center"/>
          </w:tcPr>
          <w:p w14:paraId="57629968" w14:textId="06451AA7" w:rsidR="00377958" w:rsidRPr="00E9413F" w:rsidRDefault="00377958" w:rsidP="00DF1CB4">
            <w:pPr>
              <w:jc w:val="center"/>
              <w:rPr>
                <w:rStyle w:val="Emphasis"/>
                <w:sz w:val="28"/>
                <w:szCs w:val="28"/>
              </w:rPr>
            </w:pPr>
          </w:p>
        </w:tc>
        <w:tc>
          <w:tcPr>
            <w:tcW w:w="387" w:type="dxa"/>
            <w:vAlign w:val="center"/>
          </w:tcPr>
          <w:p w14:paraId="7CA40883" w14:textId="77777777" w:rsidR="00377958" w:rsidRPr="00E9413F" w:rsidRDefault="00377958" w:rsidP="00DF1CB4">
            <w:pPr>
              <w:rPr>
                <w:sz w:val="28"/>
                <w:szCs w:val="28"/>
              </w:rPr>
            </w:pPr>
          </w:p>
        </w:tc>
        <w:tc>
          <w:tcPr>
            <w:tcW w:w="1863" w:type="dxa"/>
            <w:vAlign w:val="center"/>
          </w:tcPr>
          <w:p w14:paraId="3BE792B6" w14:textId="41A72BF0" w:rsidR="00377958" w:rsidRPr="00E9413F" w:rsidRDefault="00377958" w:rsidP="00DF1CB4">
            <w:pPr>
              <w:rPr>
                <w:sz w:val="28"/>
                <w:szCs w:val="28"/>
              </w:rPr>
            </w:pPr>
          </w:p>
        </w:tc>
        <w:tc>
          <w:tcPr>
            <w:tcW w:w="90" w:type="dxa"/>
            <w:vAlign w:val="center"/>
          </w:tcPr>
          <w:p w14:paraId="3DF4132E" w14:textId="77777777" w:rsidR="00377958" w:rsidRPr="00E9413F" w:rsidRDefault="00377958" w:rsidP="00DF1CB4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2C3B57" w:themeFill="text2"/>
            <w:vAlign w:val="center"/>
          </w:tcPr>
          <w:p w14:paraId="579094FD" w14:textId="77777777" w:rsidR="00377958" w:rsidRPr="00E9413F" w:rsidRDefault="00377958" w:rsidP="00DF1CB4">
            <w:pPr>
              <w:jc w:val="center"/>
              <w:rPr>
                <w:rStyle w:val="Emphasis"/>
                <w:sz w:val="28"/>
                <w:szCs w:val="28"/>
              </w:rPr>
            </w:pPr>
            <w:r w:rsidRPr="00E9413F">
              <w:rPr>
                <w:rStyle w:val="Emphasis"/>
                <w:sz w:val="28"/>
                <w:szCs w:val="28"/>
              </w:rPr>
              <w:t>E</w:t>
            </w:r>
          </w:p>
        </w:tc>
        <w:tc>
          <w:tcPr>
            <w:tcW w:w="90" w:type="dxa"/>
            <w:vAlign w:val="center"/>
          </w:tcPr>
          <w:p w14:paraId="60B0A079" w14:textId="77777777" w:rsidR="00377958" w:rsidRPr="00E9413F" w:rsidRDefault="00377958" w:rsidP="00DF1CB4">
            <w:pPr>
              <w:rPr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14:paraId="730937BE" w14:textId="2A4ACE41" w:rsidR="00377958" w:rsidRPr="00E9413F" w:rsidRDefault="00000000" w:rsidP="00DF1CB4">
            <w:pPr>
              <w:rPr>
                <w:sz w:val="28"/>
                <w:szCs w:val="28"/>
              </w:rPr>
            </w:pPr>
            <w:hyperlink r:id="rId10" w:history="1">
              <w:r w:rsidR="00377958" w:rsidRPr="00475BDC">
                <w:rPr>
                  <w:rStyle w:val="Hyperlink"/>
                  <w:sz w:val="28"/>
                  <w:szCs w:val="28"/>
                </w:rPr>
                <w:t>cdarnall1226@gmail.com</w:t>
              </w:r>
            </w:hyperlink>
          </w:p>
        </w:tc>
        <w:tc>
          <w:tcPr>
            <w:tcW w:w="20" w:type="dxa"/>
            <w:vAlign w:val="center"/>
          </w:tcPr>
          <w:p w14:paraId="43AC628B" w14:textId="3DE07C38" w:rsidR="00377958" w:rsidRPr="00E9413F" w:rsidRDefault="00377958" w:rsidP="00DF1CB4">
            <w:pPr>
              <w:rPr>
                <w:sz w:val="28"/>
                <w:szCs w:val="28"/>
              </w:rPr>
            </w:pPr>
            <w:r w:rsidRPr="00E9413F">
              <w:rPr>
                <w:sz w:val="28"/>
                <w:szCs w:val="28"/>
              </w:rPr>
              <w:t xml:space="preserve">  </w:t>
            </w:r>
          </w:p>
        </w:tc>
        <w:tc>
          <w:tcPr>
            <w:tcW w:w="360" w:type="dxa"/>
            <w:shd w:val="clear" w:color="auto" w:fill="2C3B57" w:themeFill="text2"/>
            <w:vAlign w:val="center"/>
          </w:tcPr>
          <w:p w14:paraId="474D4556" w14:textId="79E165AB" w:rsidR="00377958" w:rsidRPr="00E9413F" w:rsidRDefault="00D30916" w:rsidP="00DF1CB4">
            <w:pPr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W</w:t>
            </w:r>
          </w:p>
        </w:tc>
        <w:tc>
          <w:tcPr>
            <w:tcW w:w="180" w:type="dxa"/>
            <w:vAlign w:val="center"/>
          </w:tcPr>
          <w:p w14:paraId="7A69E215" w14:textId="77777777" w:rsidR="00377958" w:rsidRPr="00E9413F" w:rsidRDefault="00377958" w:rsidP="00DF1CB4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vAlign w:val="center"/>
          </w:tcPr>
          <w:p w14:paraId="4B134AC5" w14:textId="255FAF30" w:rsidR="00377958" w:rsidRPr="00E9413F" w:rsidRDefault="00000000" w:rsidP="00DF1CB4">
            <w:pPr>
              <w:rPr>
                <w:sz w:val="28"/>
                <w:szCs w:val="28"/>
              </w:rPr>
            </w:pPr>
            <w:hyperlink r:id="rId11" w:history="1">
              <w:r w:rsidR="00D30916" w:rsidRPr="00475BDC">
                <w:rPr>
                  <w:rStyle w:val="Hyperlink"/>
                  <w:sz w:val="28"/>
                  <w:szCs w:val="28"/>
                </w:rPr>
                <w:t>https://github.com/cdarnall1226/Game-Dev-projects</w:t>
              </w:r>
            </w:hyperlink>
          </w:p>
        </w:tc>
        <w:tc>
          <w:tcPr>
            <w:tcW w:w="20" w:type="dxa"/>
            <w:vAlign w:val="center"/>
          </w:tcPr>
          <w:p w14:paraId="3E284D3F" w14:textId="77777777" w:rsidR="00377958" w:rsidRPr="00E9413F" w:rsidRDefault="00377958" w:rsidP="00DF1CB4">
            <w:pPr>
              <w:rPr>
                <w:sz w:val="28"/>
                <w:szCs w:val="28"/>
              </w:rPr>
            </w:pPr>
          </w:p>
        </w:tc>
        <w:tc>
          <w:tcPr>
            <w:tcW w:w="594" w:type="dxa"/>
            <w:gridSpan w:val="2"/>
            <w:vAlign w:val="center"/>
          </w:tcPr>
          <w:p w14:paraId="51E142AB" w14:textId="24AF8F60" w:rsidR="00377958" w:rsidRPr="00E9413F" w:rsidRDefault="00377958" w:rsidP="00DF1CB4">
            <w:pPr>
              <w:rPr>
                <w:sz w:val="28"/>
                <w:szCs w:val="28"/>
              </w:rPr>
            </w:pPr>
          </w:p>
        </w:tc>
      </w:tr>
      <w:tr w:rsidR="00AD0DDD" w14:paraId="44BC83CE" w14:textId="77777777" w:rsidTr="00562561">
        <w:trPr>
          <w:gridAfter w:val="1"/>
          <w:wAfter w:w="84" w:type="dxa"/>
          <w:trHeight w:val="100"/>
        </w:trPr>
        <w:tc>
          <w:tcPr>
            <w:tcW w:w="10790" w:type="dxa"/>
            <w:gridSpan w:val="16"/>
            <w:tcBorders>
              <w:bottom w:val="single" w:sz="24" w:space="0" w:color="CADEE5" w:themeColor="background2"/>
            </w:tcBorders>
            <w:vAlign w:val="center"/>
          </w:tcPr>
          <w:p w14:paraId="04762D82" w14:textId="77777777" w:rsidR="00AD0DDD" w:rsidRDefault="00AD0DDD" w:rsidP="00DF1CB4"/>
        </w:tc>
      </w:tr>
      <w:tr w:rsidR="00560EA0" w14:paraId="70ACC576" w14:textId="77777777" w:rsidTr="00D30916">
        <w:trPr>
          <w:gridAfter w:val="1"/>
          <w:wAfter w:w="84" w:type="dxa"/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F195CCA" w14:textId="32B004D5" w:rsidR="00560EA0" w:rsidRPr="005F5561" w:rsidRDefault="00000000" w:rsidP="00DF1CB4">
            <w:pPr>
              <w:pStyle w:val="Heading3"/>
            </w:pPr>
            <w:sdt>
              <w:sdtPr>
                <w:id w:val="723336852"/>
                <w:placeholder>
                  <w:docPart w:val="B0DE1B630DC8452595AD90F768712961"/>
                </w:placeholder>
                <w:temporary/>
                <w:showingPlcHdr/>
                <w15:appearance w15:val="hidden"/>
              </w:sdtPr>
              <w:sdtContent>
                <w:r w:rsidR="00FA4DB0" w:rsidRPr="005F5561">
                  <w:t>Objective</w:t>
                </w:r>
              </w:sdtContent>
            </w:sdt>
            <w:r w:rsidR="00562561">
              <w:t xml:space="preserve"> </w:t>
            </w:r>
          </w:p>
        </w:tc>
        <w:tc>
          <w:tcPr>
            <w:tcW w:w="22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5B097AE3" w14:textId="77777777" w:rsidR="00560EA0" w:rsidRDefault="00560EA0" w:rsidP="00DF1CB4"/>
        </w:tc>
        <w:tc>
          <w:tcPr>
            <w:tcW w:w="3822" w:type="dxa"/>
            <w:gridSpan w:val="3"/>
            <w:tcBorders>
              <w:top w:val="single" w:sz="24" w:space="0" w:color="CADEE5" w:themeColor="background2"/>
            </w:tcBorders>
            <w:vAlign w:val="bottom"/>
          </w:tcPr>
          <w:p w14:paraId="15BC3793" w14:textId="77777777" w:rsidR="00560EA0" w:rsidRDefault="00560EA0" w:rsidP="00DF1CB4"/>
        </w:tc>
      </w:tr>
      <w:tr w:rsidR="00560EA0" w14:paraId="1E5E22ED" w14:textId="77777777" w:rsidTr="00D30916">
        <w:trPr>
          <w:gridAfter w:val="1"/>
          <w:wAfter w:w="84" w:type="dxa"/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2F202F83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2" w:type="dxa"/>
            <w:vMerge/>
            <w:vAlign w:val="bottom"/>
          </w:tcPr>
          <w:p w14:paraId="00CB80F2" w14:textId="77777777" w:rsidR="00560EA0" w:rsidRDefault="00560EA0" w:rsidP="00DF1CB4"/>
        </w:tc>
        <w:tc>
          <w:tcPr>
            <w:tcW w:w="3822" w:type="dxa"/>
            <w:gridSpan w:val="3"/>
            <w:shd w:val="clear" w:color="auto" w:fill="CADEE5" w:themeFill="background2"/>
            <w:vAlign w:val="bottom"/>
          </w:tcPr>
          <w:p w14:paraId="1A1E7AEA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26952B4EF52148E78CEE323069D7CF87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90C7B16" w14:textId="77777777" w:rsidTr="00D30916">
        <w:trPr>
          <w:gridAfter w:val="1"/>
          <w:wAfter w:w="84" w:type="dxa"/>
          <w:trHeight w:val="1240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C6E9AC1" w14:textId="2FCF8828" w:rsidR="00AD6FA4" w:rsidRDefault="00562561" w:rsidP="00DF1CB4">
            <w:pPr>
              <w:pStyle w:val="Text"/>
            </w:pPr>
            <w:r w:rsidRPr="001A1CD2">
              <w:rPr>
                <w:sz w:val="24"/>
              </w:rPr>
              <w:t xml:space="preserve">Short-term goal to obtain an internship with Bungie, Inc. </w:t>
            </w:r>
            <w:r w:rsidR="006B4A22" w:rsidRPr="001A1CD2">
              <w:rPr>
                <w:sz w:val="24"/>
              </w:rPr>
              <w:t>to</w:t>
            </w:r>
            <w:r w:rsidRPr="001A1CD2">
              <w:rPr>
                <w:sz w:val="24"/>
              </w:rPr>
              <w:t xml:space="preserve"> gain hands-on knowledge and experience of</w:t>
            </w:r>
            <w:r w:rsidR="001A1CD2" w:rsidRPr="001A1CD2">
              <w:rPr>
                <w:sz w:val="24"/>
              </w:rPr>
              <w:t xml:space="preserve"> the game development industry with the intent to improve further career opportunit</w:t>
            </w:r>
            <w:r w:rsidR="006B4A22">
              <w:rPr>
                <w:sz w:val="24"/>
              </w:rPr>
              <w:t>ies</w:t>
            </w:r>
            <w:r w:rsidR="001A1CD2" w:rsidRPr="001A1CD2">
              <w:rPr>
                <w:sz w:val="24"/>
              </w:rPr>
              <w:t xml:space="preserve"> with Bungie</w:t>
            </w:r>
            <w:r w:rsidR="001A1CD2">
              <w:t>.</w:t>
            </w:r>
          </w:p>
        </w:tc>
        <w:tc>
          <w:tcPr>
            <w:tcW w:w="22" w:type="dxa"/>
            <w:vMerge w:val="restart"/>
            <w:vAlign w:val="center"/>
          </w:tcPr>
          <w:p w14:paraId="5A33A63B" w14:textId="77777777" w:rsidR="00AD6FA4" w:rsidRDefault="00AD6FA4" w:rsidP="00DF1CB4"/>
        </w:tc>
        <w:tc>
          <w:tcPr>
            <w:tcW w:w="3822" w:type="dxa"/>
            <w:gridSpan w:val="3"/>
            <w:vMerge w:val="restart"/>
            <w:shd w:val="clear" w:color="auto" w:fill="CADEE5" w:themeFill="background2"/>
          </w:tcPr>
          <w:p w14:paraId="0A7D0BE7" w14:textId="5CEB5F32" w:rsidR="00AD6FA4" w:rsidRPr="00E40F89" w:rsidRDefault="001A1CD2" w:rsidP="00DF1CB4">
            <w:pPr>
              <w:pStyle w:val="Text"/>
              <w:rPr>
                <w:sz w:val="24"/>
              </w:rPr>
            </w:pPr>
            <w:r w:rsidRPr="00E40F89">
              <w:rPr>
                <w:sz w:val="24"/>
              </w:rPr>
              <w:t>Drury University</w:t>
            </w:r>
          </w:p>
          <w:p w14:paraId="7A3E4C45" w14:textId="3C786392" w:rsidR="00AD6FA4" w:rsidRDefault="001A1CD2" w:rsidP="00DF1CB4">
            <w:pPr>
              <w:pStyle w:val="Text"/>
            </w:pPr>
            <w:r>
              <w:t>Springfield, MO</w:t>
            </w:r>
          </w:p>
          <w:p w14:paraId="4300EB7A" w14:textId="2686BADE" w:rsidR="00AD6FA4" w:rsidRDefault="006B4A22" w:rsidP="00DF1CB4">
            <w:pPr>
              <w:pStyle w:val="Text"/>
            </w:pPr>
            <w:r>
              <w:t>Comp</w:t>
            </w:r>
            <w:r w:rsidR="00A74F21">
              <w:t>uter Science major</w:t>
            </w:r>
          </w:p>
          <w:p w14:paraId="3864B8C0" w14:textId="0267AFA5" w:rsidR="00AD6FA4" w:rsidRPr="00D709B6" w:rsidRDefault="00A74F21" w:rsidP="00D709B6">
            <w:pPr>
              <w:pStyle w:val="Text"/>
            </w:pPr>
            <w:r>
              <w:t>Game Development emphasis</w:t>
            </w:r>
          </w:p>
          <w:p w14:paraId="37D6CA2A" w14:textId="52C013E3" w:rsidR="00D30916" w:rsidRDefault="00E8248C" w:rsidP="00D30916">
            <w:pPr>
              <w:pStyle w:val="Text"/>
            </w:pPr>
            <w:r>
              <w:t xml:space="preserve">Anticipated graduation – </w:t>
            </w:r>
            <w:r w:rsidR="000140E7">
              <w:t>Dec</w:t>
            </w:r>
            <w:r>
              <w:t xml:space="preserve"> 2024</w:t>
            </w:r>
          </w:p>
          <w:p w14:paraId="2DC7D005" w14:textId="77777777" w:rsidR="00D30916" w:rsidRDefault="00D30916" w:rsidP="00D30916">
            <w:pPr>
              <w:pStyle w:val="Text"/>
            </w:pPr>
          </w:p>
          <w:p w14:paraId="23640CD4" w14:textId="0F58674D" w:rsidR="00AD6FA4" w:rsidRDefault="004D2A67" w:rsidP="00DF1CB4">
            <w:pPr>
              <w:pStyle w:val="Heading3"/>
            </w:pPr>
            <w:r>
              <w:rPr>
                <w:noProof/>
                <w:lang w:val="en-AU" w:eastAsia="en-AU"/>
              </w:rPr>
              <w:t>Relevant Coursework</w:t>
            </w:r>
          </w:p>
          <w:p w14:paraId="42A21B55" w14:textId="17945FE9" w:rsidR="00AD6FA4" w:rsidRDefault="004D2A67" w:rsidP="004D2A67">
            <w:pPr>
              <w:pStyle w:val="ListParagraph"/>
            </w:pPr>
            <w:r>
              <w:t>Adv Game Development</w:t>
            </w:r>
          </w:p>
          <w:p w14:paraId="323034FA" w14:textId="06B337D1" w:rsidR="00D30916" w:rsidRDefault="00D30916" w:rsidP="004D2A67">
            <w:pPr>
              <w:pStyle w:val="ListParagraph"/>
            </w:pPr>
            <w:r>
              <w:t>Artificial inteligence</w:t>
            </w:r>
          </w:p>
          <w:p w14:paraId="1D800390" w14:textId="70B27D97" w:rsidR="004D2A67" w:rsidRDefault="004D2A67" w:rsidP="004D2A67">
            <w:pPr>
              <w:pStyle w:val="ListParagraph"/>
            </w:pPr>
            <w:r>
              <w:t>Graphic Design</w:t>
            </w:r>
          </w:p>
          <w:p w14:paraId="0A88F874" w14:textId="379D55DB" w:rsidR="004D2A67" w:rsidRDefault="004D2A67" w:rsidP="004D2A67">
            <w:pPr>
              <w:pStyle w:val="ListParagraph"/>
            </w:pPr>
            <w:r>
              <w:t>Computer System Concepts</w:t>
            </w:r>
          </w:p>
          <w:p w14:paraId="29F387AE" w14:textId="5E15A18C" w:rsidR="0033331D" w:rsidRDefault="0033331D" w:rsidP="004D2A67">
            <w:pPr>
              <w:pStyle w:val="ListParagraph"/>
            </w:pPr>
            <w:r>
              <w:t>Intro to Machine Learning</w:t>
            </w:r>
          </w:p>
          <w:p w14:paraId="5CCD6F8C" w14:textId="2D89B55C" w:rsidR="004D2A67" w:rsidRDefault="004D2A67" w:rsidP="004D2A67">
            <w:pPr>
              <w:pStyle w:val="ListParagraph"/>
            </w:pPr>
            <w:r>
              <w:t>Application Development</w:t>
            </w:r>
          </w:p>
          <w:p w14:paraId="16FF4698" w14:textId="519436A7" w:rsidR="004D2A67" w:rsidRDefault="004D2A67" w:rsidP="004D2A67">
            <w:pPr>
              <w:pStyle w:val="ListParagraph"/>
            </w:pPr>
            <w:r>
              <w:t>Computer animation</w:t>
            </w:r>
          </w:p>
          <w:p w14:paraId="3E01785D" w14:textId="2D1F7F72" w:rsidR="004D2A67" w:rsidRDefault="004D2A67" w:rsidP="004D2A67">
            <w:pPr>
              <w:pStyle w:val="ListParagraph"/>
            </w:pPr>
            <w:r>
              <w:t>Human Comp Interface</w:t>
            </w:r>
          </w:p>
          <w:p w14:paraId="2C6910E8" w14:textId="30B2B286" w:rsidR="004D2A67" w:rsidRDefault="004D2A67" w:rsidP="004D2A67">
            <w:pPr>
              <w:pStyle w:val="ListParagraph"/>
            </w:pPr>
            <w:r>
              <w:t>Algorithms</w:t>
            </w:r>
          </w:p>
          <w:p w14:paraId="7485E9A8" w14:textId="77D04F1D" w:rsidR="0039391E" w:rsidRDefault="0039391E" w:rsidP="0039391E">
            <w:pPr>
              <w:pStyle w:val="ListParagraph"/>
            </w:pPr>
            <w:r>
              <w:t>Interactive design &amp; asthetics</w:t>
            </w:r>
          </w:p>
          <w:p w14:paraId="0D7814BB" w14:textId="77777777" w:rsidR="00D30916" w:rsidRDefault="00D30916" w:rsidP="00D30916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6A09AD9" w14:textId="6D0F1CC9" w:rsidR="00D30916" w:rsidRPr="00D30916" w:rsidRDefault="00D709B6" w:rsidP="00D30916">
            <w:pPr>
              <w:pStyle w:val="Heading3"/>
            </w:pPr>
            <w:r>
              <w:t>Relevant Skills</w:t>
            </w:r>
          </w:p>
          <w:p w14:paraId="597D74B1" w14:textId="6D3CB4E0" w:rsidR="00D709B6" w:rsidRDefault="00D709B6" w:rsidP="00D709B6">
            <w:pPr>
              <w:pStyle w:val="ListParagraph"/>
              <w:numPr>
                <w:ilvl w:val="0"/>
                <w:numId w:val="15"/>
              </w:numPr>
            </w:pPr>
            <w:r>
              <w:t>python, javascript, c, c++</w:t>
            </w:r>
          </w:p>
          <w:p w14:paraId="74050172" w14:textId="034B0D19" w:rsidR="00955C37" w:rsidRDefault="00955C37" w:rsidP="00955C37">
            <w:pPr>
              <w:pStyle w:val="ListParagraph"/>
              <w:numPr>
                <w:ilvl w:val="0"/>
                <w:numId w:val="15"/>
              </w:numPr>
            </w:pPr>
            <w:r>
              <w:t>Unity and unreal engine</w:t>
            </w:r>
          </w:p>
          <w:p w14:paraId="0CB87CEB" w14:textId="6EA6F6A8" w:rsidR="00955C37" w:rsidRDefault="00955C37" w:rsidP="00D709B6">
            <w:pPr>
              <w:pStyle w:val="ListParagraph"/>
              <w:numPr>
                <w:ilvl w:val="0"/>
                <w:numId w:val="15"/>
              </w:numPr>
            </w:pPr>
            <w:r>
              <w:t>photoshop, ilustraitor, after effects</w:t>
            </w:r>
          </w:p>
          <w:p w14:paraId="47A66665" w14:textId="2AA2A6D4" w:rsidR="00D709B6" w:rsidRDefault="00D709B6" w:rsidP="00955C37">
            <w:pPr>
              <w:pStyle w:val="ListParagraph"/>
              <w:numPr>
                <w:ilvl w:val="0"/>
                <w:numId w:val="15"/>
              </w:numPr>
            </w:pPr>
            <w:r>
              <w:t>word, excel, powerpoint</w:t>
            </w:r>
          </w:p>
          <w:p w14:paraId="4B34F0F3" w14:textId="6976EFC9" w:rsidR="0039391E" w:rsidRPr="00AD0DDD" w:rsidRDefault="00E34079" w:rsidP="00D30916">
            <w:pPr>
              <w:pStyle w:val="ListParagraph"/>
              <w:numPr>
                <w:ilvl w:val="0"/>
                <w:numId w:val="15"/>
              </w:numPr>
            </w:pPr>
            <w:r>
              <w:t>Experience</w:t>
            </w:r>
            <w:r w:rsidR="002617CC">
              <w:t xml:space="preserve"> in collegiate varsity e-sport</w:t>
            </w:r>
            <w:r w:rsidR="00D30916">
              <w:t>s</w:t>
            </w:r>
          </w:p>
        </w:tc>
      </w:tr>
      <w:tr w:rsidR="00AD6FA4" w14:paraId="116B2A40" w14:textId="77777777" w:rsidTr="00D30916">
        <w:trPr>
          <w:gridAfter w:val="1"/>
          <w:wAfter w:w="84" w:type="dxa"/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EDAC88A" w14:textId="77777777" w:rsidR="00AD6FA4" w:rsidRDefault="00000000" w:rsidP="00DF1CB4">
            <w:pPr>
              <w:pStyle w:val="Heading3"/>
            </w:pPr>
            <w:sdt>
              <w:sdtPr>
                <w:id w:val="1813675065"/>
                <w:placeholder>
                  <w:docPart w:val="EE2D57F033E146BC9717619B2C098009"/>
                </w:placeholder>
                <w:temporary/>
                <w:showingPlcHdr/>
                <w15:appearance w15:val="hidden"/>
              </w:sdtPr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A4C5643" w14:textId="77777777" w:rsidR="00AD6FA4" w:rsidRDefault="00AD6FA4" w:rsidP="00DF1CB4"/>
        </w:tc>
        <w:tc>
          <w:tcPr>
            <w:tcW w:w="3822" w:type="dxa"/>
            <w:gridSpan w:val="3"/>
            <w:vMerge/>
            <w:shd w:val="clear" w:color="auto" w:fill="CADEE5" w:themeFill="background2"/>
            <w:vAlign w:val="center"/>
          </w:tcPr>
          <w:p w14:paraId="4D961331" w14:textId="77777777" w:rsidR="00AD6FA4" w:rsidRDefault="00AD6FA4" w:rsidP="00DF1CB4"/>
        </w:tc>
      </w:tr>
      <w:tr w:rsidR="00AD6FA4" w14:paraId="6045CF1F" w14:textId="77777777" w:rsidTr="00D30916">
        <w:trPr>
          <w:gridAfter w:val="1"/>
          <w:wAfter w:w="84" w:type="dxa"/>
          <w:trHeight w:val="6433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57409EDB" w14:textId="5BFC35A7" w:rsidR="00AD6FA4" w:rsidRPr="00B067A8" w:rsidRDefault="0009177B" w:rsidP="0009177B">
            <w:pPr>
              <w:rPr>
                <w:sz w:val="24"/>
              </w:rPr>
            </w:pPr>
            <w:r w:rsidRPr="00CD5CA7">
              <w:rPr>
                <w:b/>
                <w:bCs/>
                <w:sz w:val="26"/>
                <w:szCs w:val="26"/>
              </w:rPr>
              <w:t>Retail Store Technologies/K-12 Repair</w:t>
            </w:r>
            <w:r w:rsidRPr="00B067A8">
              <w:rPr>
                <w:sz w:val="26"/>
                <w:szCs w:val="26"/>
              </w:rPr>
              <w:t xml:space="preserve"> - 0</w:t>
            </w:r>
            <w:r w:rsidR="00377958" w:rsidRPr="00B067A8">
              <w:rPr>
                <w:sz w:val="24"/>
              </w:rPr>
              <w:t>6/</w:t>
            </w:r>
            <w:r w:rsidRPr="00B067A8">
              <w:rPr>
                <w:sz w:val="24"/>
              </w:rPr>
              <w:t>20</w:t>
            </w:r>
            <w:r w:rsidR="00377958" w:rsidRPr="00B067A8">
              <w:rPr>
                <w:sz w:val="24"/>
              </w:rPr>
              <w:t>22</w:t>
            </w:r>
            <w:r w:rsidRPr="00B067A8">
              <w:rPr>
                <w:sz w:val="24"/>
              </w:rPr>
              <w:t xml:space="preserve"> – </w:t>
            </w:r>
            <w:proofErr w:type="gramStart"/>
            <w:r w:rsidR="00377958" w:rsidRPr="00B067A8">
              <w:rPr>
                <w:sz w:val="24"/>
              </w:rPr>
              <w:t>present</w:t>
            </w:r>
            <w:proofErr w:type="gramEnd"/>
          </w:p>
          <w:p w14:paraId="161B2E62" w14:textId="77777777" w:rsidR="0009177B" w:rsidRPr="00B067A8" w:rsidRDefault="0009177B" w:rsidP="00B067A8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B067A8">
              <w:rPr>
                <w:rFonts w:asciiTheme="minorHAnsi" w:hAnsiTheme="minorHAnsi" w:cstheme="minorHAnsi"/>
                <w:caps w:val="0"/>
                <w:sz w:val="24"/>
              </w:rPr>
              <w:t>Configuring pinpads, iPods, iPads</w:t>
            </w:r>
          </w:p>
          <w:p w14:paraId="4A749B60" w14:textId="0F907AD9" w:rsidR="0009177B" w:rsidRPr="00D30916" w:rsidRDefault="0009177B" w:rsidP="00D30916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B067A8">
              <w:rPr>
                <w:rFonts w:asciiTheme="minorHAnsi" w:hAnsiTheme="minorHAnsi" w:cstheme="minorHAnsi"/>
                <w:caps w:val="0"/>
                <w:sz w:val="24"/>
              </w:rPr>
              <w:t>Testing register docks and tablets</w:t>
            </w:r>
          </w:p>
          <w:p w14:paraId="23F52217" w14:textId="34ED146F" w:rsidR="0009177B" w:rsidRPr="00B067A8" w:rsidRDefault="0009177B" w:rsidP="00B067A8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B067A8">
              <w:rPr>
                <w:rFonts w:asciiTheme="minorHAnsi" w:hAnsiTheme="minorHAnsi" w:cstheme="minorHAnsi"/>
                <w:caps w:val="0"/>
                <w:sz w:val="24"/>
              </w:rPr>
              <w:t>Disassembly and repair of various models of Chromebooks</w:t>
            </w:r>
          </w:p>
          <w:p w14:paraId="66531B17" w14:textId="77777777" w:rsidR="0009177B" w:rsidRPr="00B067A8" w:rsidRDefault="0009177B" w:rsidP="00B067A8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B067A8">
              <w:rPr>
                <w:rFonts w:asciiTheme="minorHAnsi" w:hAnsiTheme="minorHAnsi" w:cstheme="minorHAnsi"/>
                <w:caps w:val="0"/>
                <w:sz w:val="24"/>
              </w:rPr>
              <w:t xml:space="preserve">Direct influence in construction of full-scale registers </w:t>
            </w:r>
          </w:p>
          <w:p w14:paraId="5F1B753D" w14:textId="77777777" w:rsidR="0009177B" w:rsidRPr="00B067A8" w:rsidRDefault="0009177B" w:rsidP="00B067A8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B067A8">
              <w:rPr>
                <w:rFonts w:asciiTheme="minorHAnsi" w:hAnsiTheme="minorHAnsi" w:cstheme="minorHAnsi"/>
                <w:caps w:val="0"/>
                <w:sz w:val="24"/>
              </w:rPr>
              <w:t xml:space="preserve">Assembly and shipment of registers assigned Party City </w:t>
            </w:r>
            <w:proofErr w:type="gramStart"/>
            <w:r w:rsidRPr="00B067A8">
              <w:rPr>
                <w:rFonts w:asciiTheme="minorHAnsi" w:hAnsiTheme="minorHAnsi" w:cstheme="minorHAnsi"/>
                <w:caps w:val="0"/>
                <w:sz w:val="24"/>
              </w:rPr>
              <w:t>locations</w:t>
            </w:r>
            <w:proofErr w:type="gramEnd"/>
          </w:p>
          <w:p w14:paraId="5EBE7674" w14:textId="373749EA" w:rsidR="00AD6FA4" w:rsidRPr="00B067A8" w:rsidRDefault="0009177B" w:rsidP="00B067A8">
            <w:pPr>
              <w:rPr>
                <w:sz w:val="24"/>
              </w:rPr>
            </w:pPr>
            <w:r w:rsidRPr="00B067A8">
              <w:rPr>
                <w:sz w:val="24"/>
              </w:rPr>
              <w:t xml:space="preserve"> </w:t>
            </w:r>
          </w:p>
          <w:p w14:paraId="4BD31C4D" w14:textId="256024D2" w:rsidR="00FA4DB0" w:rsidRPr="0009177B" w:rsidRDefault="00B067A8" w:rsidP="0009177B">
            <w:pPr>
              <w:rPr>
                <w:sz w:val="24"/>
              </w:rPr>
            </w:pPr>
            <w:r w:rsidRPr="00CD5CA7">
              <w:rPr>
                <w:b/>
                <w:bCs/>
                <w:sz w:val="24"/>
              </w:rPr>
              <w:t>Lake Es</w:t>
            </w:r>
            <w:r w:rsidR="00D709B6">
              <w:rPr>
                <w:b/>
                <w:bCs/>
                <w:sz w:val="24"/>
              </w:rPr>
              <w:t>ca</w:t>
            </w:r>
            <w:r w:rsidRPr="00CD5CA7">
              <w:rPr>
                <w:b/>
                <w:bCs/>
                <w:sz w:val="24"/>
              </w:rPr>
              <w:t>pe</w:t>
            </w:r>
            <w:r>
              <w:rPr>
                <w:sz w:val="24"/>
              </w:rPr>
              <w:t xml:space="preserve">, Lake Ozark, MO - </w:t>
            </w:r>
            <w:r w:rsidR="00377958" w:rsidRPr="0009177B">
              <w:rPr>
                <w:sz w:val="24"/>
              </w:rPr>
              <w:t>12/</w:t>
            </w:r>
            <w:r>
              <w:rPr>
                <w:sz w:val="24"/>
              </w:rPr>
              <w:t>20</w:t>
            </w:r>
            <w:r w:rsidR="00377958" w:rsidRPr="0009177B">
              <w:rPr>
                <w:sz w:val="24"/>
              </w:rPr>
              <w:t>19</w:t>
            </w:r>
            <w:r>
              <w:rPr>
                <w:sz w:val="24"/>
              </w:rPr>
              <w:t xml:space="preserve"> </w:t>
            </w:r>
            <w:r w:rsidR="00377958" w:rsidRPr="0009177B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377958" w:rsidRPr="0009177B">
              <w:rPr>
                <w:sz w:val="24"/>
              </w:rPr>
              <w:t>08/</w:t>
            </w:r>
            <w:r>
              <w:rPr>
                <w:sz w:val="24"/>
              </w:rPr>
              <w:t>20</w:t>
            </w:r>
            <w:r w:rsidR="00377958" w:rsidRPr="0009177B">
              <w:rPr>
                <w:sz w:val="24"/>
              </w:rPr>
              <w:t>21</w:t>
            </w:r>
          </w:p>
          <w:p w14:paraId="5C8E148F" w14:textId="7816476C" w:rsidR="00AD6FA4" w:rsidRPr="00CD5CA7" w:rsidRDefault="00B067A8" w:rsidP="00CD5CA7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CD5CA7">
              <w:rPr>
                <w:rFonts w:asciiTheme="minorHAnsi" w:hAnsiTheme="minorHAnsi" w:cstheme="minorHAnsi"/>
                <w:caps w:val="0"/>
                <w:sz w:val="24"/>
              </w:rPr>
              <w:t>Customer service</w:t>
            </w:r>
          </w:p>
          <w:p w14:paraId="09BEFBDD" w14:textId="5A460A42" w:rsidR="00B067A8" w:rsidRPr="00CD5CA7" w:rsidRDefault="00B067A8" w:rsidP="00CD5CA7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CD5CA7">
              <w:rPr>
                <w:rFonts w:asciiTheme="minorHAnsi" w:hAnsiTheme="minorHAnsi" w:cstheme="minorHAnsi"/>
                <w:caps w:val="0"/>
                <w:sz w:val="24"/>
              </w:rPr>
              <w:t xml:space="preserve">Resetting puzzle room elements to default </w:t>
            </w:r>
            <w:proofErr w:type="gramStart"/>
            <w:r w:rsidRPr="00CD5CA7">
              <w:rPr>
                <w:rFonts w:asciiTheme="minorHAnsi" w:hAnsiTheme="minorHAnsi" w:cstheme="minorHAnsi"/>
                <w:caps w:val="0"/>
                <w:sz w:val="24"/>
              </w:rPr>
              <w:t>positions</w:t>
            </w:r>
            <w:proofErr w:type="gramEnd"/>
            <w:r w:rsidRPr="00CD5CA7">
              <w:rPr>
                <w:rFonts w:asciiTheme="minorHAnsi" w:hAnsiTheme="minorHAnsi" w:cstheme="minorHAnsi"/>
                <w:caps w:val="0"/>
                <w:sz w:val="24"/>
              </w:rPr>
              <w:t xml:space="preserve"> </w:t>
            </w:r>
          </w:p>
          <w:p w14:paraId="23081D4D" w14:textId="77777777" w:rsidR="00CD5CA7" w:rsidRPr="00CD5CA7" w:rsidRDefault="00B067A8" w:rsidP="00CD5CA7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CD5CA7">
              <w:rPr>
                <w:rFonts w:asciiTheme="minorHAnsi" w:hAnsiTheme="minorHAnsi" w:cstheme="minorHAnsi"/>
                <w:caps w:val="0"/>
                <w:sz w:val="24"/>
              </w:rPr>
              <w:t xml:space="preserve">Monitored and aided large groups engaging in escape room challenges </w:t>
            </w:r>
            <w:r w:rsidR="00CD5CA7" w:rsidRPr="00CD5CA7">
              <w:rPr>
                <w:rFonts w:asciiTheme="minorHAnsi" w:hAnsiTheme="minorHAnsi" w:cstheme="minorHAnsi"/>
                <w:caps w:val="0"/>
                <w:sz w:val="24"/>
              </w:rPr>
              <w:t>when</w:t>
            </w:r>
            <w:r w:rsidRPr="00CD5CA7">
              <w:rPr>
                <w:rFonts w:asciiTheme="minorHAnsi" w:hAnsiTheme="minorHAnsi" w:cstheme="minorHAnsi"/>
                <w:caps w:val="0"/>
                <w:sz w:val="24"/>
              </w:rPr>
              <w:t xml:space="preserve"> customer</w:t>
            </w:r>
            <w:r w:rsidR="00CD5CA7" w:rsidRPr="00CD5CA7">
              <w:rPr>
                <w:rFonts w:asciiTheme="minorHAnsi" w:hAnsiTheme="minorHAnsi" w:cstheme="minorHAnsi"/>
                <w:caps w:val="0"/>
                <w:sz w:val="24"/>
              </w:rPr>
              <w:t xml:space="preserve">s requested </w:t>
            </w:r>
            <w:proofErr w:type="gramStart"/>
            <w:r w:rsidR="00CD5CA7" w:rsidRPr="00CD5CA7">
              <w:rPr>
                <w:rFonts w:asciiTheme="minorHAnsi" w:hAnsiTheme="minorHAnsi" w:cstheme="minorHAnsi"/>
                <w:caps w:val="0"/>
                <w:sz w:val="24"/>
              </w:rPr>
              <w:t>assistance</w:t>
            </w:r>
            <w:proofErr w:type="gramEnd"/>
          </w:p>
          <w:p w14:paraId="71B5C2CC" w14:textId="462D6170" w:rsidR="00B067A8" w:rsidRPr="00CD5CA7" w:rsidRDefault="00CD5CA7" w:rsidP="00CD5CA7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CD5CA7">
              <w:rPr>
                <w:rFonts w:asciiTheme="minorHAnsi" w:hAnsiTheme="minorHAnsi" w:cstheme="minorHAnsi"/>
                <w:caps w:val="0"/>
                <w:sz w:val="24"/>
              </w:rPr>
              <w:t xml:space="preserve">Maintained all closing procedures for </w:t>
            </w:r>
            <w:proofErr w:type="gramStart"/>
            <w:r w:rsidRPr="00CD5CA7">
              <w:rPr>
                <w:rFonts w:asciiTheme="minorHAnsi" w:hAnsiTheme="minorHAnsi" w:cstheme="minorHAnsi"/>
                <w:caps w:val="0"/>
                <w:sz w:val="24"/>
              </w:rPr>
              <w:t>business</w:t>
            </w:r>
            <w:proofErr w:type="gramEnd"/>
            <w:r w:rsidRPr="00CD5CA7">
              <w:rPr>
                <w:rFonts w:asciiTheme="minorHAnsi" w:hAnsiTheme="minorHAnsi" w:cstheme="minorHAnsi"/>
                <w:caps w:val="0"/>
                <w:sz w:val="24"/>
              </w:rPr>
              <w:t xml:space="preserve"> </w:t>
            </w:r>
            <w:r w:rsidR="00B067A8" w:rsidRPr="00CD5CA7">
              <w:rPr>
                <w:rFonts w:asciiTheme="minorHAnsi" w:hAnsiTheme="minorHAnsi" w:cstheme="minorHAnsi"/>
                <w:caps w:val="0"/>
                <w:sz w:val="24"/>
              </w:rPr>
              <w:t xml:space="preserve"> </w:t>
            </w:r>
          </w:p>
          <w:p w14:paraId="3ACB8BAA" w14:textId="77777777" w:rsidR="00CD5CA7" w:rsidRDefault="00CD5CA7" w:rsidP="0009177B">
            <w:pPr>
              <w:rPr>
                <w:sz w:val="24"/>
              </w:rPr>
            </w:pPr>
          </w:p>
          <w:p w14:paraId="51B78BCA" w14:textId="3F3CDEE5" w:rsidR="00FA4DB0" w:rsidRPr="0009177B" w:rsidRDefault="00CD5CA7" w:rsidP="0009177B">
            <w:pPr>
              <w:rPr>
                <w:sz w:val="24"/>
              </w:rPr>
            </w:pPr>
            <w:r w:rsidRPr="003029FF">
              <w:rPr>
                <w:b/>
                <w:bCs/>
                <w:sz w:val="24"/>
              </w:rPr>
              <w:t>Central Bank of Lake Ozarks, Lake Ozarks</w:t>
            </w:r>
            <w:r>
              <w:rPr>
                <w:sz w:val="24"/>
              </w:rPr>
              <w:t xml:space="preserve"> - 0</w:t>
            </w:r>
            <w:r w:rsidR="00377958" w:rsidRPr="0009177B">
              <w:rPr>
                <w:sz w:val="24"/>
              </w:rPr>
              <w:t>3/</w:t>
            </w:r>
            <w:r>
              <w:rPr>
                <w:sz w:val="24"/>
              </w:rPr>
              <w:t>20</w:t>
            </w:r>
            <w:r w:rsidR="00377958" w:rsidRPr="0009177B">
              <w:rPr>
                <w:sz w:val="24"/>
              </w:rPr>
              <w:t>17-</w:t>
            </w:r>
            <w:r>
              <w:rPr>
                <w:sz w:val="24"/>
              </w:rPr>
              <w:t>0</w:t>
            </w:r>
            <w:r w:rsidR="00377958" w:rsidRPr="0009177B">
              <w:rPr>
                <w:sz w:val="24"/>
              </w:rPr>
              <w:t>2/</w:t>
            </w:r>
            <w:r>
              <w:rPr>
                <w:sz w:val="24"/>
              </w:rPr>
              <w:t>20</w:t>
            </w:r>
            <w:r w:rsidR="00377958" w:rsidRPr="0009177B">
              <w:rPr>
                <w:sz w:val="24"/>
              </w:rPr>
              <w:t>20</w:t>
            </w:r>
          </w:p>
          <w:p w14:paraId="3EDB707A" w14:textId="681818D5" w:rsidR="00AD6FA4" w:rsidRPr="003029FF" w:rsidRDefault="00CD5CA7" w:rsidP="00CD5CA7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3029FF">
              <w:rPr>
                <w:rFonts w:asciiTheme="minorHAnsi" w:hAnsiTheme="minorHAnsi" w:cstheme="minorHAnsi"/>
                <w:caps w:val="0"/>
                <w:sz w:val="24"/>
              </w:rPr>
              <w:t>Teller duties</w:t>
            </w:r>
          </w:p>
          <w:p w14:paraId="5117291E" w14:textId="010FED95" w:rsidR="00CD5CA7" w:rsidRPr="003029FF" w:rsidRDefault="00CD5CA7" w:rsidP="00CD5CA7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3029FF">
              <w:rPr>
                <w:rFonts w:asciiTheme="minorHAnsi" w:hAnsiTheme="minorHAnsi" w:cstheme="minorHAnsi"/>
                <w:caps w:val="0"/>
                <w:sz w:val="24"/>
              </w:rPr>
              <w:t>Retail banking customer service</w:t>
            </w:r>
          </w:p>
          <w:p w14:paraId="5B1A2E9D" w14:textId="2902C906" w:rsidR="00CD5CA7" w:rsidRPr="003029FF" w:rsidRDefault="00CD5CA7" w:rsidP="00CD5CA7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3029FF">
              <w:rPr>
                <w:rFonts w:asciiTheme="minorHAnsi" w:hAnsiTheme="minorHAnsi" w:cstheme="minorHAnsi"/>
                <w:caps w:val="0"/>
                <w:sz w:val="24"/>
              </w:rPr>
              <w:t>Facility maintenance</w:t>
            </w:r>
          </w:p>
          <w:p w14:paraId="0376C68D" w14:textId="522B0DFE" w:rsidR="00AD6FA4" w:rsidRPr="003029FF" w:rsidRDefault="00CD5CA7" w:rsidP="0009177B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540"/>
              <w:rPr>
                <w:rFonts w:asciiTheme="minorHAnsi" w:hAnsiTheme="minorHAnsi" w:cstheme="minorHAnsi"/>
                <w:sz w:val="24"/>
              </w:rPr>
            </w:pPr>
            <w:r w:rsidRPr="003029FF">
              <w:rPr>
                <w:rFonts w:asciiTheme="minorHAnsi" w:hAnsiTheme="minorHAnsi" w:cstheme="minorHAnsi"/>
                <w:caps w:val="0"/>
                <w:sz w:val="24"/>
              </w:rPr>
              <w:t>Assisted with facility clean-out project</w:t>
            </w:r>
          </w:p>
        </w:tc>
        <w:tc>
          <w:tcPr>
            <w:tcW w:w="22" w:type="dxa"/>
            <w:vMerge/>
            <w:tcBorders>
              <w:top w:val="single" w:sz="8" w:space="0" w:color="2C3B57" w:themeColor="text2"/>
            </w:tcBorders>
            <w:vAlign w:val="center"/>
          </w:tcPr>
          <w:p w14:paraId="7EABB49C" w14:textId="77777777" w:rsidR="00AD6FA4" w:rsidRDefault="00AD6FA4" w:rsidP="00DF1CB4"/>
        </w:tc>
        <w:tc>
          <w:tcPr>
            <w:tcW w:w="3822" w:type="dxa"/>
            <w:gridSpan w:val="3"/>
            <w:vMerge/>
            <w:shd w:val="clear" w:color="auto" w:fill="CADEE5" w:themeFill="background2"/>
            <w:vAlign w:val="center"/>
          </w:tcPr>
          <w:p w14:paraId="1C3CB704" w14:textId="77777777" w:rsidR="00AD6FA4" w:rsidRDefault="00AD6FA4" w:rsidP="00DF1CB4"/>
        </w:tc>
      </w:tr>
      <w:tr w:rsidR="00AD6FA4" w14:paraId="6566CA70" w14:textId="77777777" w:rsidTr="00D30916">
        <w:trPr>
          <w:gridAfter w:val="1"/>
          <w:wAfter w:w="84" w:type="dxa"/>
          <w:trHeight w:val="68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424918E" w14:textId="77777777" w:rsidR="00AD6FA4" w:rsidRPr="00560EA0" w:rsidRDefault="00000000" w:rsidP="00DF1CB4">
            <w:pPr>
              <w:pStyle w:val="Heading3"/>
            </w:pPr>
            <w:sdt>
              <w:sdtPr>
                <w:id w:val="1845886759"/>
                <w:placeholder>
                  <w:docPart w:val="775F7C67341048DF900132E903F08F07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9F0ACDB" w14:textId="77777777" w:rsidR="00AD6FA4" w:rsidRDefault="00AD6FA4" w:rsidP="00DF1CB4"/>
        </w:tc>
        <w:tc>
          <w:tcPr>
            <w:tcW w:w="3822" w:type="dxa"/>
            <w:gridSpan w:val="3"/>
            <w:vMerge/>
            <w:shd w:val="clear" w:color="auto" w:fill="CADEE5" w:themeFill="background2"/>
            <w:vAlign w:val="center"/>
          </w:tcPr>
          <w:p w14:paraId="01243736" w14:textId="77777777" w:rsidR="00AD6FA4" w:rsidRDefault="00AD6FA4" w:rsidP="00DF1CB4"/>
        </w:tc>
      </w:tr>
      <w:tr w:rsidR="00AD6FA4" w:rsidRPr="003029FF" w14:paraId="531210D2" w14:textId="77777777" w:rsidTr="00D30916">
        <w:trPr>
          <w:gridAfter w:val="1"/>
          <w:wAfter w:w="84" w:type="dxa"/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3A1D6D8" w14:textId="6A48CB76" w:rsidR="00AD6FA4" w:rsidRPr="003029FF" w:rsidRDefault="003029FF" w:rsidP="003029FF">
            <w:pPr>
              <w:pStyle w:val="Text"/>
              <w:rPr>
                <w:sz w:val="24"/>
              </w:rPr>
            </w:pPr>
            <w:r w:rsidRPr="003029FF">
              <w:rPr>
                <w:sz w:val="24"/>
              </w:rPr>
              <w:t>Band Student Board member – 2019-2020</w:t>
            </w:r>
          </w:p>
        </w:tc>
        <w:tc>
          <w:tcPr>
            <w:tcW w:w="22" w:type="dxa"/>
            <w:vMerge/>
            <w:tcBorders>
              <w:top w:val="single" w:sz="8" w:space="0" w:color="2C3B57" w:themeColor="text2"/>
            </w:tcBorders>
            <w:vAlign w:val="center"/>
          </w:tcPr>
          <w:p w14:paraId="42BBD20B" w14:textId="77777777" w:rsidR="00AD6FA4" w:rsidRPr="003029FF" w:rsidRDefault="00AD6FA4" w:rsidP="00DF1CB4">
            <w:pPr>
              <w:rPr>
                <w:sz w:val="24"/>
              </w:rPr>
            </w:pPr>
          </w:p>
        </w:tc>
        <w:tc>
          <w:tcPr>
            <w:tcW w:w="3822" w:type="dxa"/>
            <w:gridSpan w:val="3"/>
            <w:vMerge/>
            <w:shd w:val="clear" w:color="auto" w:fill="CADEE5" w:themeFill="background2"/>
            <w:vAlign w:val="center"/>
          </w:tcPr>
          <w:p w14:paraId="3A75C4F7" w14:textId="77777777" w:rsidR="00AD6FA4" w:rsidRPr="003029FF" w:rsidRDefault="00AD6FA4" w:rsidP="00DF1CB4">
            <w:pPr>
              <w:rPr>
                <w:sz w:val="24"/>
              </w:rPr>
            </w:pPr>
          </w:p>
        </w:tc>
      </w:tr>
      <w:tr w:rsidR="00AD6FA4" w14:paraId="2020DB13" w14:textId="77777777" w:rsidTr="00D30916">
        <w:trPr>
          <w:gridAfter w:val="1"/>
          <w:wAfter w:w="84" w:type="dxa"/>
          <w:trHeight w:val="68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71C2100" w14:textId="303426C7" w:rsidR="00AD6FA4" w:rsidRPr="00560EA0" w:rsidRDefault="00D30916" w:rsidP="00DF1CB4">
            <w:pPr>
              <w:pStyle w:val="Heading3"/>
            </w:pPr>
            <w:r>
              <w:t>Scholarships</w:t>
            </w:r>
          </w:p>
        </w:tc>
        <w:tc>
          <w:tcPr>
            <w:tcW w:w="2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D2AFF9A" w14:textId="77777777" w:rsidR="00AD6FA4" w:rsidRDefault="00AD6FA4" w:rsidP="00DF1CB4"/>
        </w:tc>
        <w:tc>
          <w:tcPr>
            <w:tcW w:w="3822" w:type="dxa"/>
            <w:gridSpan w:val="3"/>
            <w:vMerge/>
            <w:shd w:val="clear" w:color="auto" w:fill="CADEE5" w:themeFill="background2"/>
            <w:vAlign w:val="center"/>
          </w:tcPr>
          <w:p w14:paraId="459C8180" w14:textId="77777777" w:rsidR="00AD6FA4" w:rsidRDefault="00AD6FA4" w:rsidP="00DF1CB4"/>
        </w:tc>
      </w:tr>
      <w:tr w:rsidR="00AD6FA4" w14:paraId="09C24A2D" w14:textId="77777777" w:rsidTr="00D30916">
        <w:trPr>
          <w:gridAfter w:val="1"/>
          <w:wAfter w:w="84" w:type="dxa"/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E75BBDF" w14:textId="77777777" w:rsidR="00AD6FA4" w:rsidRDefault="00D30916" w:rsidP="00D30916">
            <w:pPr>
              <w:pStyle w:val="Text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Provost Scholarship</w:t>
            </w:r>
          </w:p>
          <w:p w14:paraId="7608FD7A" w14:textId="77777777" w:rsidR="00D30916" w:rsidRDefault="00D30916" w:rsidP="00D30916">
            <w:pPr>
              <w:pStyle w:val="Text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eSports Scholarship</w:t>
            </w:r>
          </w:p>
          <w:p w14:paraId="27813DFF" w14:textId="572EC88A" w:rsidR="00D30916" w:rsidRPr="00D30916" w:rsidRDefault="00D30916" w:rsidP="00D30916">
            <w:pPr>
              <w:pStyle w:val="Text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Marching Band Scholarship</w:t>
            </w:r>
          </w:p>
        </w:tc>
        <w:tc>
          <w:tcPr>
            <w:tcW w:w="22" w:type="dxa"/>
            <w:vMerge/>
            <w:tcBorders>
              <w:top w:val="single" w:sz="8" w:space="0" w:color="2C3B57" w:themeColor="text2"/>
            </w:tcBorders>
            <w:vAlign w:val="center"/>
          </w:tcPr>
          <w:p w14:paraId="24342E2A" w14:textId="77777777" w:rsidR="00AD6FA4" w:rsidRDefault="00AD6FA4" w:rsidP="00DF1CB4"/>
        </w:tc>
        <w:tc>
          <w:tcPr>
            <w:tcW w:w="3822" w:type="dxa"/>
            <w:gridSpan w:val="3"/>
            <w:vMerge/>
            <w:shd w:val="clear" w:color="auto" w:fill="CADEE5" w:themeFill="background2"/>
            <w:vAlign w:val="center"/>
          </w:tcPr>
          <w:p w14:paraId="00DBC286" w14:textId="77777777" w:rsidR="00AD6FA4" w:rsidRDefault="00AD6FA4" w:rsidP="00DF1CB4"/>
        </w:tc>
      </w:tr>
    </w:tbl>
    <w:p w14:paraId="3F1C1F7A" w14:textId="1E6B5E1E" w:rsidR="003029FF" w:rsidRDefault="003029FF" w:rsidP="00D30916"/>
    <w:sectPr w:rsidR="003029FF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9479" w14:textId="77777777" w:rsidR="00F23585" w:rsidRDefault="00F23585" w:rsidP="00DF1CB4">
      <w:r>
        <w:separator/>
      </w:r>
    </w:p>
  </w:endnote>
  <w:endnote w:type="continuationSeparator" w:id="0">
    <w:p w14:paraId="7865CAF9" w14:textId="77777777" w:rsidR="00F23585" w:rsidRDefault="00F23585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CA764" w14:textId="77777777" w:rsidR="00F23585" w:rsidRDefault="00F23585" w:rsidP="00DF1CB4">
      <w:r>
        <w:separator/>
      </w:r>
    </w:p>
  </w:footnote>
  <w:footnote w:type="continuationSeparator" w:id="0">
    <w:p w14:paraId="38C21834" w14:textId="77777777" w:rsidR="00F23585" w:rsidRDefault="00F23585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801B50"/>
    <w:multiLevelType w:val="hybridMultilevel"/>
    <w:tmpl w:val="170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B5792"/>
    <w:multiLevelType w:val="hybridMultilevel"/>
    <w:tmpl w:val="82E4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7CB9"/>
    <w:multiLevelType w:val="hybridMultilevel"/>
    <w:tmpl w:val="0F52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365FB"/>
    <w:multiLevelType w:val="hybridMultilevel"/>
    <w:tmpl w:val="52C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F0CF3"/>
    <w:multiLevelType w:val="hybridMultilevel"/>
    <w:tmpl w:val="D69A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264802">
    <w:abstractNumId w:val="0"/>
  </w:num>
  <w:num w:numId="2" w16cid:durableId="2041276495">
    <w:abstractNumId w:val="1"/>
  </w:num>
  <w:num w:numId="3" w16cid:durableId="1862087601">
    <w:abstractNumId w:val="2"/>
  </w:num>
  <w:num w:numId="4" w16cid:durableId="2122262600">
    <w:abstractNumId w:val="3"/>
  </w:num>
  <w:num w:numId="5" w16cid:durableId="1950623280">
    <w:abstractNumId w:val="8"/>
  </w:num>
  <w:num w:numId="6" w16cid:durableId="1595436607">
    <w:abstractNumId w:val="4"/>
  </w:num>
  <w:num w:numId="7" w16cid:durableId="856653448">
    <w:abstractNumId w:val="5"/>
  </w:num>
  <w:num w:numId="8" w16cid:durableId="1716853532">
    <w:abstractNumId w:val="6"/>
  </w:num>
  <w:num w:numId="9" w16cid:durableId="942883942">
    <w:abstractNumId w:val="7"/>
  </w:num>
  <w:num w:numId="10" w16cid:durableId="2081098014">
    <w:abstractNumId w:val="9"/>
  </w:num>
  <w:num w:numId="11" w16cid:durableId="1860199966">
    <w:abstractNumId w:val="11"/>
  </w:num>
  <w:num w:numId="12" w16cid:durableId="553391737">
    <w:abstractNumId w:val="15"/>
  </w:num>
  <w:num w:numId="13" w16cid:durableId="1355881643">
    <w:abstractNumId w:val="10"/>
  </w:num>
  <w:num w:numId="14" w16cid:durableId="1199272358">
    <w:abstractNumId w:val="14"/>
  </w:num>
  <w:num w:numId="15" w16cid:durableId="1860005710">
    <w:abstractNumId w:val="13"/>
  </w:num>
  <w:num w:numId="16" w16cid:durableId="14451501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58"/>
    <w:rsid w:val="000140E7"/>
    <w:rsid w:val="0009177B"/>
    <w:rsid w:val="00197C38"/>
    <w:rsid w:val="001A1CD2"/>
    <w:rsid w:val="002617CC"/>
    <w:rsid w:val="002B73E2"/>
    <w:rsid w:val="002D3AB8"/>
    <w:rsid w:val="003029FF"/>
    <w:rsid w:val="0033331D"/>
    <w:rsid w:val="00341B52"/>
    <w:rsid w:val="00377958"/>
    <w:rsid w:val="0039391E"/>
    <w:rsid w:val="00413477"/>
    <w:rsid w:val="00475BDC"/>
    <w:rsid w:val="004A586E"/>
    <w:rsid w:val="004D2A67"/>
    <w:rsid w:val="00537219"/>
    <w:rsid w:val="00543E71"/>
    <w:rsid w:val="00560EA0"/>
    <w:rsid w:val="00562561"/>
    <w:rsid w:val="00577EFD"/>
    <w:rsid w:val="005E09DE"/>
    <w:rsid w:val="005F5561"/>
    <w:rsid w:val="00680892"/>
    <w:rsid w:val="006B4A22"/>
    <w:rsid w:val="006C60E6"/>
    <w:rsid w:val="008E2D7F"/>
    <w:rsid w:val="009157A3"/>
    <w:rsid w:val="00955C37"/>
    <w:rsid w:val="009835F5"/>
    <w:rsid w:val="009A5E51"/>
    <w:rsid w:val="00A520FA"/>
    <w:rsid w:val="00A74F21"/>
    <w:rsid w:val="00AA5D2D"/>
    <w:rsid w:val="00AB03FA"/>
    <w:rsid w:val="00AD0DDD"/>
    <w:rsid w:val="00AD6FA4"/>
    <w:rsid w:val="00B067A8"/>
    <w:rsid w:val="00BA5A59"/>
    <w:rsid w:val="00CD5CA7"/>
    <w:rsid w:val="00D06709"/>
    <w:rsid w:val="00D30916"/>
    <w:rsid w:val="00D709B6"/>
    <w:rsid w:val="00D74C88"/>
    <w:rsid w:val="00DB0697"/>
    <w:rsid w:val="00DF1CB4"/>
    <w:rsid w:val="00E14266"/>
    <w:rsid w:val="00E2461A"/>
    <w:rsid w:val="00E34079"/>
    <w:rsid w:val="00E40F89"/>
    <w:rsid w:val="00E8248C"/>
    <w:rsid w:val="00E9413F"/>
    <w:rsid w:val="00EA2041"/>
    <w:rsid w:val="00F043C5"/>
    <w:rsid w:val="00F23585"/>
    <w:rsid w:val="00F373A1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36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75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04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darnall1226/Game-Dev-projects" TargetMode="External"/><Relationship Id="rId5" Type="http://schemas.openxmlformats.org/officeDocument/2006/relationships/styles" Target="styles.xml"/><Relationship Id="rId10" Type="http://schemas.openxmlformats.org/officeDocument/2006/relationships/hyperlink" Target="cdarnall1226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my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DE1B630DC8452595AD90F768712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AC1A2-DEA7-4ECD-89FE-A92D52508BD3}"/>
      </w:docPartPr>
      <w:docPartBody>
        <w:p w:rsidR="00ED546A" w:rsidRDefault="00DD5A46">
          <w:pPr>
            <w:pStyle w:val="B0DE1B630DC8452595AD90F768712961"/>
          </w:pPr>
          <w:r w:rsidRPr="005F5561">
            <w:t>Objective</w:t>
          </w:r>
        </w:p>
      </w:docPartBody>
    </w:docPart>
    <w:docPart>
      <w:docPartPr>
        <w:name w:val="26952B4EF52148E78CEE323069D7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2B276-EBC9-4B9E-8E68-017A77878DD8}"/>
      </w:docPartPr>
      <w:docPartBody>
        <w:p w:rsidR="00ED546A" w:rsidRDefault="00DD5A46">
          <w:pPr>
            <w:pStyle w:val="26952B4EF52148E78CEE323069D7CF87"/>
          </w:pPr>
          <w:r w:rsidRPr="00AD0DDD">
            <w:t>Education</w:t>
          </w:r>
        </w:p>
      </w:docPartBody>
    </w:docPart>
    <w:docPart>
      <w:docPartPr>
        <w:name w:val="EE2D57F033E146BC9717619B2C098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C496E-D8A5-4363-A32E-27FBAE70ED2C}"/>
      </w:docPartPr>
      <w:docPartBody>
        <w:p w:rsidR="00ED546A" w:rsidRDefault="00DD5A46">
          <w:pPr>
            <w:pStyle w:val="EE2D57F033E146BC9717619B2C098009"/>
          </w:pPr>
          <w:r w:rsidRPr="00560EA0">
            <w:t>Experience</w:t>
          </w:r>
        </w:p>
      </w:docPartBody>
    </w:docPart>
    <w:docPart>
      <w:docPartPr>
        <w:name w:val="775F7C67341048DF900132E903F08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144A8-DF14-4283-B7B5-5F7AD42BEED3}"/>
      </w:docPartPr>
      <w:docPartBody>
        <w:p w:rsidR="00ED546A" w:rsidRDefault="00DD5A46">
          <w:pPr>
            <w:pStyle w:val="775F7C67341048DF900132E903F08F07"/>
          </w:pPr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3412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46"/>
    <w:rsid w:val="000458EE"/>
    <w:rsid w:val="003C4833"/>
    <w:rsid w:val="00941672"/>
    <w:rsid w:val="009C76C3"/>
    <w:rsid w:val="00A45E74"/>
    <w:rsid w:val="00BE18A8"/>
    <w:rsid w:val="00DD5A46"/>
    <w:rsid w:val="00E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DE1B630DC8452595AD90F768712961">
    <w:name w:val="B0DE1B630DC8452595AD90F768712961"/>
  </w:style>
  <w:style w:type="paragraph" w:customStyle="1" w:styleId="26952B4EF52148E78CEE323069D7CF87">
    <w:name w:val="26952B4EF52148E78CEE323069D7CF87"/>
  </w:style>
  <w:style w:type="paragraph" w:styleId="ListParagraph">
    <w:name w:val="List Paragraph"/>
    <w:basedOn w:val="Normal"/>
    <w:uiPriority w:val="6"/>
    <w:qFormat/>
    <w:rsid w:val="00DD5A46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EE2D57F033E146BC9717619B2C098009">
    <w:name w:val="EE2D57F033E146BC9717619B2C098009"/>
  </w:style>
  <w:style w:type="paragraph" w:customStyle="1" w:styleId="775F7C67341048DF900132E903F08F07">
    <w:name w:val="775F7C67341048DF900132E903F08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2023-01-26T16:30:00Z</dcterms:created>
  <dcterms:modified xsi:type="dcterms:W3CDTF">2023-02-04T22:03:00Z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